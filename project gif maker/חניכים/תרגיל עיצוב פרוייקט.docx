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CB1E9" w14:textId="631B0A32" w:rsidR="003753EF" w:rsidRPr="00A807CB" w:rsidRDefault="00EB157D" w:rsidP="000D004F">
      <w:pPr>
        <w:pStyle w:val="ListStyle"/>
        <w:bidi/>
        <w:ind w:left="360"/>
        <w:contextualSpacing/>
        <w:jc w:val="center"/>
        <w:rPr>
          <w:rFonts w:ascii="Alef" w:hAnsi="Alef" w:cs="Alef"/>
          <w:color w:val="222222"/>
          <w:sz w:val="24"/>
          <w:szCs w:val="24"/>
          <w:rtl/>
        </w:rPr>
      </w:pPr>
      <w:r>
        <w:rPr>
          <w:rFonts w:ascii="Alef" w:eastAsia="Arial" w:hAnsi="Alef" w:cs="Alef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עיצוב פרויקט סוף </w:t>
      </w:r>
      <w:r>
        <w:rPr>
          <w:rFonts w:ascii="Alef" w:eastAsia="Arial" w:hAnsi="Alef" w:cs="Alef"/>
          <w:b/>
          <w:bCs/>
          <w:color w:val="943634" w:themeColor="accent2" w:themeShade="BF"/>
          <w:sz w:val="28"/>
          <w:szCs w:val="36"/>
          <w:u w:val="single"/>
          <w:rtl/>
        </w:rPr>
        <w:t>–</w:t>
      </w:r>
      <w:r>
        <w:rPr>
          <w:rFonts w:ascii="Alef" w:eastAsia="Arial" w:hAnsi="Alef" w:cs="Alef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 </w:t>
      </w:r>
      <w:r>
        <w:rPr>
          <w:rFonts w:ascii="Alef" w:eastAsia="Arial" w:hAnsi="Alef" w:cs="Alef" w:hint="cs"/>
          <w:b/>
          <w:bCs/>
          <w:color w:val="943634" w:themeColor="accent2" w:themeShade="BF"/>
          <w:sz w:val="28"/>
          <w:szCs w:val="36"/>
          <w:u w:val="single"/>
        </w:rPr>
        <w:t xml:space="preserve">GIF </w:t>
      </w:r>
      <w:r>
        <w:rPr>
          <w:rFonts w:ascii="Alef" w:eastAsia="Arial" w:hAnsi="Alef" w:cs="Alef"/>
          <w:b/>
          <w:bCs/>
          <w:color w:val="943634" w:themeColor="accent2" w:themeShade="BF"/>
          <w:sz w:val="28"/>
          <w:szCs w:val="36"/>
          <w:u w:val="single"/>
        </w:rPr>
        <w:t>MAKER</w:t>
      </w:r>
    </w:p>
    <w:p w14:paraId="7208671B" w14:textId="2BAF71CE" w:rsidR="003753EF" w:rsidRPr="00EB157D" w:rsidRDefault="00EB157D" w:rsidP="00EB157D">
      <w:pPr>
        <w:pStyle w:val="ListStyle"/>
        <w:bidi/>
        <w:rPr>
          <w:rFonts w:ascii="Alef" w:eastAsia="Arial" w:hAnsi="Alef" w:cs="Alef"/>
          <w:b/>
          <w:bCs/>
          <w:color w:val="7030A0"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lef" w:eastAsia="Arial" w:hAnsi="Alef" w:cs="Alef" w:hint="cs"/>
          <w:b/>
          <w:bCs/>
          <w:color w:val="7030A0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עיצוב</w:t>
      </w:r>
    </w:p>
    <w:p w14:paraId="0FD97B3C" w14:textId="659F8530" w:rsidR="003753EF" w:rsidRPr="0025626F" w:rsidRDefault="0025626F" w:rsidP="0025626F">
      <w:pPr>
        <w:pStyle w:val="ListStyle"/>
        <w:bidi/>
        <w:rPr>
          <w:rFonts w:ascii="Alef" w:hAnsi="Alef" w:cs="Alef"/>
          <w:sz w:val="24"/>
          <w:szCs w:val="24"/>
          <w:rtl/>
        </w:rPr>
      </w:pPr>
      <w:r w:rsidRPr="0025626F">
        <w:rPr>
          <w:rFonts w:ascii="Alef" w:hAnsi="Alef" w:cs="Alef" w:hint="cs"/>
          <w:sz w:val="24"/>
          <w:szCs w:val="24"/>
          <w:rtl/>
        </w:rPr>
        <w:t>ככל שנעבוד על פרוייקטים גדולים יותר, כך העיצוב ייעשה חשוב יותר. עיצוב ותכנון מתאימים מקלים על התכנות, מאפשרים כתיבת קוד מודולרי ונטול שכפולים, קל לבדיקה ולדיבוג.</w:t>
      </w:r>
    </w:p>
    <w:p w14:paraId="6F994ED0" w14:textId="77777777" w:rsidR="00EB157D" w:rsidRPr="00EB157D" w:rsidRDefault="00EB157D" w:rsidP="00EB157D">
      <w:pPr>
        <w:pStyle w:val="NormalWeb"/>
        <w:bidi/>
        <w:spacing w:before="0" w:beforeAutospacing="0" w:after="0" w:afterAutospacing="0"/>
        <w:ind w:left="360"/>
        <w:jc w:val="both"/>
        <w:textAlignment w:val="baseline"/>
        <w:rPr>
          <w:rFonts w:ascii="Alef" w:hAnsi="Alef" w:cs="Alef"/>
          <w:rtl/>
        </w:rPr>
      </w:pPr>
    </w:p>
    <w:p w14:paraId="0F97752B" w14:textId="2F89469B" w:rsidR="00F737DF" w:rsidRDefault="00EB157D" w:rsidP="00EB157D">
      <w:pPr>
        <w:pStyle w:val="ListStyle"/>
        <w:bidi/>
        <w:rPr>
          <w:rFonts w:ascii="Alef" w:eastAsia="Arial" w:hAnsi="Alef" w:cs="Alef"/>
          <w:b/>
          <w:bCs/>
          <w:color w:val="7030A0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lef" w:eastAsia="Arial" w:hAnsi="Alef" w:cs="Alef" w:hint="cs"/>
          <w:b/>
          <w:bCs/>
          <w:color w:val="7030A0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המשימה</w:t>
      </w:r>
      <w:r w:rsidR="0025626F">
        <w:rPr>
          <w:rFonts w:ascii="Alef" w:eastAsia="Arial" w:hAnsi="Alef" w:cs="Alef" w:hint="cs"/>
          <w:b/>
          <w:bCs/>
          <w:color w:val="7030A0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5626F">
        <w:rPr>
          <w:rFonts w:ascii="Alef" w:eastAsia="Arial" w:hAnsi="Alef" w:cs="Alef"/>
          <w:b/>
          <w:bCs/>
          <w:color w:val="7030A0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25626F">
        <w:rPr>
          <w:rFonts w:ascii="Alef" w:eastAsia="Arial" w:hAnsi="Alef" w:cs="Alef" w:hint="cs"/>
          <w:b/>
          <w:bCs/>
          <w:color w:val="7030A0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עיצוב הפרוייקט</w:t>
      </w:r>
    </w:p>
    <w:p w14:paraId="46CDF968" w14:textId="1DE18AB3" w:rsidR="00EB157D" w:rsidRDefault="0025626F" w:rsidP="00EB157D">
      <w:pPr>
        <w:pStyle w:val="ListStyle"/>
        <w:bidi/>
        <w:rPr>
          <w:rFonts w:ascii="Alef" w:hAnsi="Alef" w:cs="Alef"/>
          <w:sz w:val="24"/>
          <w:szCs w:val="24"/>
          <w:u w:val="single"/>
          <w:rtl/>
        </w:rPr>
      </w:pPr>
      <w:r>
        <w:rPr>
          <w:rFonts w:ascii="Alef" w:hAnsi="Alef" w:cs="Alef" w:hint="cs"/>
          <w:sz w:val="24"/>
          <w:szCs w:val="24"/>
          <w:u w:val="single"/>
          <w:rtl/>
        </w:rPr>
        <w:t>חלוקה לקבצים</w:t>
      </w:r>
    </w:p>
    <w:p w14:paraId="1B21FD8A" w14:textId="1F14AC10" w:rsidR="00B60C09" w:rsidRDefault="0025626F" w:rsidP="00B60C09">
      <w:pPr>
        <w:pStyle w:val="ListStyle"/>
        <w:bidi/>
        <w:rPr>
          <w:rFonts w:ascii="Alef" w:hAnsi="Alef" w:cs="Alef"/>
          <w:sz w:val="24"/>
          <w:szCs w:val="24"/>
          <w:rtl/>
        </w:rPr>
      </w:pPr>
      <w:r>
        <w:rPr>
          <w:rFonts w:ascii="Alef" w:hAnsi="Alef" w:cs="Alef" w:hint="cs"/>
          <w:sz w:val="24"/>
          <w:szCs w:val="24"/>
          <w:rtl/>
        </w:rPr>
        <w:t xml:space="preserve">בשלב ראשון, נרצה לחשוב לכמה </w:t>
      </w:r>
      <w:r w:rsidR="00B60C09">
        <w:rPr>
          <w:rFonts w:ascii="Alef" w:hAnsi="Alef" w:cs="Alef" w:hint="cs"/>
          <w:sz w:val="24"/>
          <w:szCs w:val="24"/>
          <w:rtl/>
        </w:rPr>
        <w:t>חלקים</w:t>
      </w:r>
      <w:r>
        <w:rPr>
          <w:rFonts w:ascii="Alef" w:hAnsi="Alef" w:cs="Alef" w:hint="cs"/>
          <w:sz w:val="24"/>
          <w:szCs w:val="24"/>
          <w:rtl/>
        </w:rPr>
        <w:t xml:space="preserve"> נחלק את הקוד שלנו. כ</w:t>
      </w:r>
      <w:r w:rsidR="00B60C09">
        <w:rPr>
          <w:rFonts w:ascii="Alef" w:hAnsi="Alef" w:cs="Alef" w:hint="cs"/>
          <w:sz w:val="24"/>
          <w:szCs w:val="24"/>
          <w:rtl/>
        </w:rPr>
        <w:t xml:space="preserve">פי שלמדנו, עבור כל חלק בתוכנה נחלק את הקוד בין ההכרזה על פונקציות וקבועים (קובץ הדר - </w:t>
      </w:r>
      <w:r w:rsidR="00B60C09">
        <w:rPr>
          <w:rFonts w:ascii="Alef" w:hAnsi="Alef" w:cs="Alef"/>
          <w:sz w:val="24"/>
          <w:szCs w:val="24"/>
        </w:rPr>
        <w:t>.h</w:t>
      </w:r>
      <w:r w:rsidR="00B60C09">
        <w:rPr>
          <w:rFonts w:ascii="Alef" w:hAnsi="Alef" w:cs="Alef" w:hint="cs"/>
          <w:sz w:val="24"/>
          <w:szCs w:val="24"/>
          <w:rtl/>
        </w:rPr>
        <w:t xml:space="preserve">) לבין המימוש (קובץ קוד - </w:t>
      </w:r>
      <w:r w:rsidR="00B60C09">
        <w:rPr>
          <w:rFonts w:ascii="Alef" w:hAnsi="Alef" w:cs="Alef"/>
          <w:sz w:val="24"/>
          <w:szCs w:val="24"/>
        </w:rPr>
        <w:t>.c</w:t>
      </w:r>
      <w:r w:rsidR="00B60C09">
        <w:rPr>
          <w:rFonts w:ascii="Alef" w:hAnsi="Alef" w:cs="Alef" w:hint="cs"/>
          <w:sz w:val="24"/>
          <w:szCs w:val="24"/>
          <w:rtl/>
        </w:rPr>
        <w:t xml:space="preserve">). עבור כל חלק, נבין בדיוק מה המטרה שלו. </w:t>
      </w:r>
    </w:p>
    <w:p w14:paraId="3839D65D" w14:textId="67813A1F" w:rsidR="0025626F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</w:rPr>
      </w:pPr>
      <w:r>
        <w:rPr>
          <w:rFonts w:ascii="Alef" w:hAnsi="Alef" w:cs="Alef" w:hint="cs"/>
          <w:sz w:val="24"/>
          <w:szCs w:val="24"/>
          <w:rtl/>
        </w:rPr>
        <w:t>כ</w:t>
      </w:r>
      <w:r w:rsidR="0025626F">
        <w:rPr>
          <w:rFonts w:ascii="Alef" w:hAnsi="Alef" w:cs="Alef" w:hint="cs"/>
          <w:sz w:val="24"/>
          <w:szCs w:val="24"/>
          <w:rtl/>
        </w:rPr>
        <w:t xml:space="preserve">מה מן הקבצים כבר נתונים: </w:t>
      </w:r>
    </w:p>
    <w:p w14:paraId="6636FAFA" w14:textId="58B07A43" w:rsidR="0025626F" w:rsidRDefault="0025626F" w:rsidP="0051014B">
      <w:pPr>
        <w:pStyle w:val="ListStyle"/>
        <w:bidi/>
        <w:rPr>
          <w:rFonts w:ascii="Alef" w:hAnsi="Alef" w:cs="Alef"/>
          <w:sz w:val="24"/>
          <w:szCs w:val="24"/>
          <w:rtl/>
        </w:rPr>
      </w:pPr>
      <w:proofErr w:type="gramStart"/>
      <w:r>
        <w:rPr>
          <w:rFonts w:ascii="Alef" w:hAnsi="Alef" w:cs="Alef"/>
          <w:sz w:val="24"/>
          <w:szCs w:val="24"/>
        </w:rPr>
        <w:t>view</w:t>
      </w:r>
      <w:proofErr w:type="gramEnd"/>
      <w:r>
        <w:rPr>
          <w:rFonts w:ascii="Alef" w:hAnsi="Alef" w:cs="Alef" w:hint="cs"/>
          <w:sz w:val="24"/>
          <w:szCs w:val="24"/>
          <w:rtl/>
        </w:rPr>
        <w:t xml:space="preserve"> </w:t>
      </w:r>
      <w:r>
        <w:rPr>
          <w:rFonts w:ascii="Alef" w:hAnsi="Alef" w:cs="Alef"/>
          <w:sz w:val="24"/>
          <w:szCs w:val="24"/>
          <w:rtl/>
        </w:rPr>
        <w:t>–</w:t>
      </w:r>
      <w:r w:rsidR="00B60C09">
        <w:rPr>
          <w:rFonts w:ascii="Alef" w:hAnsi="Alef" w:cs="Alef" w:hint="cs"/>
          <w:sz w:val="24"/>
          <w:szCs w:val="24"/>
          <w:rtl/>
        </w:rPr>
        <w:t xml:space="preserve"> </w:t>
      </w:r>
      <w:r>
        <w:rPr>
          <w:rFonts w:ascii="Alef" w:hAnsi="Alef" w:cs="Alef" w:hint="cs"/>
          <w:sz w:val="24"/>
          <w:szCs w:val="24"/>
          <w:rtl/>
        </w:rPr>
        <w:t xml:space="preserve">שמכיל פונקציות הנוגעות להצגת הסרטון (בעזרת </w:t>
      </w:r>
      <w:proofErr w:type="spellStart"/>
      <w:r>
        <w:rPr>
          <w:rFonts w:ascii="Alef" w:hAnsi="Alef" w:cs="Alef"/>
          <w:sz w:val="24"/>
          <w:szCs w:val="24"/>
        </w:rPr>
        <w:t>openCV</w:t>
      </w:r>
      <w:proofErr w:type="spellEnd"/>
      <w:r>
        <w:rPr>
          <w:rFonts w:ascii="Alef" w:hAnsi="Alef" w:cs="Alef" w:hint="cs"/>
          <w:sz w:val="24"/>
          <w:szCs w:val="24"/>
          <w:rtl/>
        </w:rPr>
        <w:t>)</w:t>
      </w:r>
      <w:r w:rsidR="00B60C09">
        <w:rPr>
          <w:rFonts w:ascii="Alef" w:hAnsi="Alef" w:cs="Alef" w:hint="cs"/>
          <w:sz w:val="24"/>
          <w:szCs w:val="24"/>
          <w:rtl/>
        </w:rPr>
        <w:t xml:space="preserve">. קובץ ההדר וגם הקוד נתונים לכם במלואם </w:t>
      </w:r>
      <w:r w:rsidR="00B60C09">
        <w:rPr>
          <w:rFonts w:ascii="Alef" w:hAnsi="Alef" w:cs="Alef"/>
          <w:sz w:val="24"/>
          <w:szCs w:val="24"/>
          <w:rtl/>
        </w:rPr>
        <w:t>–</w:t>
      </w:r>
      <w:r w:rsidR="00B60C09">
        <w:rPr>
          <w:rFonts w:ascii="Alef" w:hAnsi="Alef" w:cs="Alef" w:hint="cs"/>
          <w:sz w:val="24"/>
          <w:szCs w:val="24"/>
          <w:rtl/>
        </w:rPr>
        <w:t xml:space="preserve"> כדאי להסתכל עליהם עכשיו. </w:t>
      </w:r>
      <w:r w:rsidR="0051014B" w:rsidRPr="0051014B">
        <w:rPr>
          <w:rFonts w:ascii="Alef" w:hAnsi="Alef" w:cs="Alef" w:hint="cs"/>
          <w:b/>
          <w:bCs/>
          <w:sz w:val="24"/>
          <w:szCs w:val="24"/>
          <w:rtl/>
        </w:rPr>
        <w:t>אין צורך לשנות אותם.</w:t>
      </w:r>
      <w:r w:rsidR="0051014B">
        <w:rPr>
          <w:rFonts w:ascii="Alef" w:hAnsi="Alef" w:cs="Alef" w:hint="cs"/>
          <w:sz w:val="24"/>
          <w:szCs w:val="24"/>
          <w:rtl/>
        </w:rPr>
        <w:t xml:space="preserve"> </w:t>
      </w:r>
    </w:p>
    <w:p w14:paraId="0CF615AE" w14:textId="3DE8BB2F" w:rsidR="0025626F" w:rsidRDefault="0025626F" w:rsidP="00EB157D">
      <w:pPr>
        <w:pStyle w:val="ListStyle"/>
        <w:bidi/>
        <w:rPr>
          <w:rFonts w:ascii="Alef" w:hAnsi="Alef" w:cs="Alef"/>
          <w:sz w:val="24"/>
          <w:szCs w:val="24"/>
          <w:rtl/>
        </w:rPr>
      </w:pPr>
      <w:proofErr w:type="spellStart"/>
      <w:proofErr w:type="gramStart"/>
      <w:r>
        <w:rPr>
          <w:rFonts w:ascii="Alef" w:hAnsi="Alef" w:cs="Alef"/>
          <w:sz w:val="24"/>
          <w:szCs w:val="24"/>
        </w:rPr>
        <w:t>linkedList</w:t>
      </w:r>
      <w:proofErr w:type="spellEnd"/>
      <w:proofErr w:type="gramEnd"/>
      <w:r>
        <w:rPr>
          <w:rFonts w:ascii="Alef" w:hAnsi="Alef" w:cs="Alef" w:hint="cs"/>
          <w:sz w:val="24"/>
          <w:szCs w:val="24"/>
          <w:rtl/>
        </w:rPr>
        <w:t xml:space="preserve"> </w:t>
      </w:r>
      <w:r>
        <w:rPr>
          <w:rFonts w:ascii="Alef" w:hAnsi="Alef" w:cs="Alef"/>
          <w:sz w:val="24"/>
          <w:szCs w:val="24"/>
          <w:rtl/>
        </w:rPr>
        <w:t>–</w:t>
      </w:r>
      <w:r w:rsidR="00B60C09">
        <w:rPr>
          <w:rFonts w:ascii="Alef" w:hAnsi="Alef" w:cs="Alef" w:hint="cs"/>
          <w:sz w:val="24"/>
          <w:szCs w:val="24"/>
          <w:rtl/>
        </w:rPr>
        <w:t xml:space="preserve"> מכיל פונקציות שקשורות למימוש</w:t>
      </w:r>
      <w:r w:rsidR="00D07416">
        <w:rPr>
          <w:rFonts w:ascii="Alef" w:hAnsi="Alef" w:cs="Alef" w:hint="cs"/>
          <w:sz w:val="24"/>
          <w:szCs w:val="24"/>
          <w:rtl/>
        </w:rPr>
        <w:t xml:space="preserve"> ועריכת</w:t>
      </w:r>
      <w:r w:rsidR="00B60C09">
        <w:rPr>
          <w:rFonts w:ascii="Alef" w:hAnsi="Alef" w:cs="Alef" w:hint="cs"/>
          <w:sz w:val="24"/>
          <w:szCs w:val="24"/>
          <w:rtl/>
        </w:rPr>
        <w:t xml:space="preserve"> הסרטון בעזרת רשימה מקושרת של פריימים. כרגע נתון לכם קובץ ההדר בלבד, ובו הכרזות על מבנים (של פריים ושל חולייה). הביטו בקובץ </w:t>
      </w:r>
      <w:proofErr w:type="spellStart"/>
      <w:r w:rsidR="00B60C09">
        <w:rPr>
          <w:rFonts w:ascii="Alef" w:hAnsi="Alef" w:cs="Alef"/>
          <w:sz w:val="24"/>
          <w:szCs w:val="24"/>
        </w:rPr>
        <w:t>linkedList.h</w:t>
      </w:r>
      <w:proofErr w:type="spellEnd"/>
      <w:r w:rsidR="00B60C09">
        <w:rPr>
          <w:rFonts w:ascii="Alef" w:hAnsi="Alef" w:cs="Alef" w:hint="cs"/>
          <w:sz w:val="24"/>
          <w:szCs w:val="24"/>
          <w:rtl/>
        </w:rPr>
        <w:t xml:space="preserve">. בהמשך תממשו את </w:t>
      </w:r>
      <w:proofErr w:type="spellStart"/>
      <w:r w:rsidR="00B60C09">
        <w:rPr>
          <w:rFonts w:ascii="Alef" w:hAnsi="Alef" w:cs="Alef"/>
          <w:sz w:val="24"/>
          <w:szCs w:val="24"/>
        </w:rPr>
        <w:t>linkedList.c</w:t>
      </w:r>
      <w:proofErr w:type="spellEnd"/>
      <w:r w:rsidR="00B60C09">
        <w:rPr>
          <w:rFonts w:ascii="Alef" w:hAnsi="Alef" w:cs="Alef" w:hint="cs"/>
          <w:sz w:val="24"/>
          <w:szCs w:val="24"/>
          <w:rtl/>
        </w:rPr>
        <w:t>.</w:t>
      </w:r>
    </w:p>
    <w:p w14:paraId="639F9572" w14:textId="77777777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</w:rPr>
      </w:pPr>
    </w:p>
    <w:p w14:paraId="7BFA1B33" w14:textId="69191465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</w:rPr>
      </w:pPr>
      <w:r>
        <w:rPr>
          <w:rFonts w:ascii="Alef" w:hAnsi="Alef" w:cs="Alef" w:hint="cs"/>
          <w:sz w:val="24"/>
          <w:szCs w:val="24"/>
          <w:rtl/>
        </w:rPr>
        <w:t>האם יידרשו קבצים נוספים? רמז: כן.</w:t>
      </w:r>
    </w:p>
    <w:p w14:paraId="36B940DC" w14:textId="77777777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</w:rPr>
      </w:pPr>
    </w:p>
    <w:p w14:paraId="7C351C9D" w14:textId="1C97A9F3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u w:val="single"/>
          <w:rtl/>
        </w:rPr>
      </w:pPr>
      <w:r w:rsidRPr="00B60C09">
        <w:rPr>
          <w:rFonts w:ascii="Alef" w:hAnsi="Alef" w:cs="Alef" w:hint="cs"/>
          <w:sz w:val="24"/>
          <w:szCs w:val="24"/>
          <w:u w:val="single"/>
          <w:rtl/>
        </w:rPr>
        <w:t>חלוקה לפונקציות</w:t>
      </w:r>
    </w:p>
    <w:p w14:paraId="5B2AD2AA" w14:textId="539D1D12" w:rsidR="00EB157D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 w:hint="cs"/>
          <w:sz w:val="24"/>
          <w:szCs w:val="24"/>
          <w:rtl/>
        </w:rPr>
        <w:t xml:space="preserve">נרצה לחלק את הקוד לפונקציות (כפי שעשינו בפרוייקטים אחרים בעבר) </w:t>
      </w:r>
      <w:r>
        <w:rPr>
          <w:rFonts w:ascii="Alef" w:hAnsi="Alef" w:cs="Alef" w:hint="cs"/>
          <w:sz w:val="24"/>
          <w:szCs w:val="24"/>
          <w:u w:val="single"/>
          <w:rtl/>
        </w:rPr>
        <w:t>וגם</w:t>
      </w:r>
      <w:r>
        <w:rPr>
          <w:rFonts w:ascii="Alef" w:hAnsi="Alef" w:cs="Alef" w:hint="cs"/>
          <w:sz w:val="24"/>
          <w:szCs w:val="24"/>
          <w:rtl/>
        </w:rPr>
        <w:t xml:space="preserve"> להבין באיזה קובץ נצהיר ונממש כל פונקציה. </w:t>
      </w:r>
    </w:p>
    <w:p w14:paraId="4D712AF5" w14:textId="77777777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</w:p>
    <w:p w14:paraId="07FD138C" w14:textId="793A6CE6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 xml:space="preserve">כתרגיל, נתונות לכם כאן כמה מן הפונקציות הדרושות למימוש הפרוייקט. </w:t>
      </w:r>
    </w:p>
    <w:p w14:paraId="08AEC4A6" w14:textId="43E100D0" w:rsidR="00D07416" w:rsidRDefault="00B60C09" w:rsidP="0018016F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>באיזה קובץ תממשו כל אחת מהן?</w:t>
      </w:r>
      <w:r w:rsidR="0018016F">
        <w:rPr>
          <w:rFonts w:ascii="Alef" w:hAnsi="Alef" w:cs="Alef" w:hint="cs"/>
          <w:sz w:val="24"/>
          <w:szCs w:val="24"/>
          <w:rtl/>
          <w:lang w:eastAsia="he-IL"/>
        </w:rPr>
        <w:t xml:space="preserve"> כתבו והציגו למדריכה.</w:t>
      </w:r>
    </w:p>
    <w:p w14:paraId="2266549C" w14:textId="77777777" w:rsidR="00D07416" w:rsidRDefault="00B60C09" w:rsidP="00D07416">
      <w:pPr>
        <w:pStyle w:val="ListStyle"/>
        <w:numPr>
          <w:ilvl w:val="0"/>
          <w:numId w:val="42"/>
        </w:numPr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 xml:space="preserve">הוספת פריים חדש לסרטון. </w:t>
      </w:r>
    </w:p>
    <w:p w14:paraId="7E230DF8" w14:textId="77777777" w:rsidR="00D07416" w:rsidRDefault="00B60C09" w:rsidP="00D07416">
      <w:pPr>
        <w:pStyle w:val="ListStyle"/>
        <w:numPr>
          <w:ilvl w:val="0"/>
          <w:numId w:val="42"/>
        </w:numPr>
        <w:bidi/>
        <w:rPr>
          <w:rFonts w:ascii="Alef" w:hAnsi="Alef" w:cs="Alef"/>
          <w:sz w:val="24"/>
          <w:szCs w:val="24"/>
          <w:lang w:eastAsia="he-IL"/>
        </w:rPr>
      </w:pPr>
      <w:r w:rsidRPr="00D07416">
        <w:rPr>
          <w:rFonts w:ascii="Alef" w:hAnsi="Alef" w:cs="Alef" w:hint="cs"/>
          <w:sz w:val="24"/>
          <w:szCs w:val="24"/>
          <w:rtl/>
          <w:lang w:eastAsia="he-IL"/>
        </w:rPr>
        <w:t xml:space="preserve">מחיקת הסרטון כולו. </w:t>
      </w:r>
    </w:p>
    <w:p w14:paraId="1163E38A" w14:textId="77777777" w:rsidR="00D07416" w:rsidRDefault="00B60C09" w:rsidP="00D07416">
      <w:pPr>
        <w:pStyle w:val="ListStyle"/>
        <w:numPr>
          <w:ilvl w:val="0"/>
          <w:numId w:val="42"/>
        </w:numPr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>מציאת פריים בסרטון לפי שם (מדוע שנצטרך פונקציה כזו?)</w:t>
      </w:r>
    </w:p>
    <w:p w14:paraId="5FDC4369" w14:textId="401CD0AB" w:rsidR="00B60C09" w:rsidRDefault="00B60C09" w:rsidP="00D07416">
      <w:pPr>
        <w:pStyle w:val="ListStyle"/>
        <w:numPr>
          <w:ilvl w:val="0"/>
          <w:numId w:val="42"/>
        </w:numPr>
        <w:bidi/>
        <w:rPr>
          <w:rFonts w:ascii="Alef" w:hAnsi="Alef" w:cs="Alef"/>
          <w:sz w:val="24"/>
          <w:szCs w:val="24"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>שמירת הסרטון לקובץ (האם נכון למקם פונקציה שכזו ב-</w:t>
      </w:r>
      <w:proofErr w:type="spellStart"/>
      <w:r>
        <w:rPr>
          <w:rFonts w:ascii="Alef" w:hAnsi="Alef" w:cs="Alef"/>
          <w:sz w:val="24"/>
          <w:szCs w:val="24"/>
          <w:lang w:eastAsia="he-IL"/>
        </w:rPr>
        <w:t>linkedList</w:t>
      </w:r>
      <w:proofErr w:type="spellEnd"/>
      <w:r>
        <w:rPr>
          <w:rFonts w:ascii="Alef" w:hAnsi="Alef" w:cs="Alef" w:hint="cs"/>
          <w:sz w:val="24"/>
          <w:szCs w:val="24"/>
          <w:rtl/>
          <w:lang w:eastAsia="he-IL"/>
        </w:rPr>
        <w:t>? ב-</w:t>
      </w:r>
      <w:r>
        <w:rPr>
          <w:rFonts w:ascii="Alef" w:hAnsi="Alef" w:cs="Alef"/>
          <w:sz w:val="24"/>
          <w:szCs w:val="24"/>
          <w:lang w:eastAsia="he-IL"/>
        </w:rPr>
        <w:t>view</w:t>
      </w:r>
      <w:r>
        <w:rPr>
          <w:rFonts w:ascii="Alef" w:hAnsi="Alef" w:cs="Alef" w:hint="cs"/>
          <w:sz w:val="24"/>
          <w:szCs w:val="24"/>
          <w:rtl/>
          <w:lang w:eastAsia="he-IL"/>
        </w:rPr>
        <w:t>?</w:t>
      </w:r>
      <w:r w:rsidR="00D07416">
        <w:rPr>
          <w:rFonts w:ascii="Alef" w:hAnsi="Alef" w:cs="Alef" w:hint="cs"/>
          <w:sz w:val="24"/>
          <w:szCs w:val="24"/>
          <w:rtl/>
          <w:lang w:eastAsia="he-IL"/>
        </w:rPr>
        <w:t xml:space="preserve"> רמז: לא. זו פונקציה הנוגעת לעבודה עם הסרטון כפרוייקט, בכתיבה לקובץ וקריאה ממנו, ולא לעריכה של הסרטון.)</w:t>
      </w:r>
    </w:p>
    <w:p w14:paraId="3FF926B4" w14:textId="7FDF9686" w:rsidR="00D07416" w:rsidRDefault="00D07416" w:rsidP="00D07416">
      <w:pPr>
        <w:pStyle w:val="ListStyle"/>
        <w:numPr>
          <w:ilvl w:val="0"/>
          <w:numId w:val="42"/>
        </w:numPr>
        <w:bidi/>
        <w:rPr>
          <w:rFonts w:ascii="Alef" w:hAnsi="Alef" w:cs="Alef"/>
          <w:sz w:val="24"/>
          <w:szCs w:val="24"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 xml:space="preserve">הדפסת התפריט למסך. </w:t>
      </w:r>
    </w:p>
    <w:p w14:paraId="10A0382C" w14:textId="77777777" w:rsidR="00E17AE4" w:rsidRDefault="00D07416" w:rsidP="00E17AE4">
      <w:pPr>
        <w:pStyle w:val="ListStyle"/>
        <w:numPr>
          <w:ilvl w:val="0"/>
          <w:numId w:val="42"/>
        </w:numPr>
        <w:bidi/>
        <w:rPr>
          <w:rFonts w:ascii="Alef" w:hAnsi="Alef" w:cs="Alef"/>
          <w:sz w:val="24"/>
          <w:szCs w:val="24"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>פונקציית ה-</w:t>
      </w:r>
      <w:r>
        <w:rPr>
          <w:rFonts w:ascii="Alef" w:hAnsi="Alef" w:cs="Alef"/>
          <w:sz w:val="24"/>
          <w:szCs w:val="24"/>
          <w:lang w:eastAsia="he-IL"/>
        </w:rPr>
        <w:t>main</w:t>
      </w:r>
      <w:r>
        <w:rPr>
          <w:rFonts w:ascii="Alef" w:hAnsi="Alef" w:cs="Alef" w:hint="cs"/>
          <w:sz w:val="24"/>
          <w:szCs w:val="24"/>
          <w:rtl/>
          <w:lang w:eastAsia="he-IL"/>
        </w:rPr>
        <w:t>.</w:t>
      </w:r>
    </w:p>
    <w:p w14:paraId="112DB642" w14:textId="5F9F2BE4" w:rsidR="00D31552" w:rsidRDefault="00D31552" w:rsidP="00D31552">
      <w:pPr>
        <w:pStyle w:val="ListStyle"/>
        <w:numPr>
          <w:ilvl w:val="0"/>
          <w:numId w:val="42"/>
        </w:numPr>
        <w:bidi/>
        <w:rPr>
          <w:rFonts w:ascii="Alef" w:hAnsi="Alef" w:cs="Alef"/>
          <w:sz w:val="24"/>
          <w:szCs w:val="24"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>בונוס: פונקציה שמטשטשת את הסרטון או שמה עליו פילטרים.</w:t>
      </w:r>
    </w:p>
    <w:p w14:paraId="77B551A6" w14:textId="6D97BA16" w:rsidR="00B60C09" w:rsidRDefault="00E17AE4" w:rsidP="00E17AE4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/>
          <w:sz w:val="24"/>
          <w:szCs w:val="24"/>
          <w:rtl/>
          <w:lang w:eastAsia="he-IL"/>
        </w:rPr>
        <w:t xml:space="preserve"> </w:t>
      </w:r>
    </w:p>
    <w:p w14:paraId="19CD8901" w14:textId="4DE846A7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 xml:space="preserve">המשיכו והשלימו את יצירת רשימת הפונקציות. במידת הצורך צרו תרשים זרימה </w:t>
      </w:r>
      <w:r>
        <w:rPr>
          <w:rFonts w:ascii="Alef" w:hAnsi="Alef" w:cs="Alef"/>
          <w:sz w:val="24"/>
          <w:szCs w:val="24"/>
          <w:rtl/>
          <w:lang w:eastAsia="he-IL"/>
        </w:rPr>
        <w:t>–</w:t>
      </w:r>
      <w:r>
        <w:rPr>
          <w:rFonts w:ascii="Alef" w:hAnsi="Alef" w:cs="Alef" w:hint="cs"/>
          <w:sz w:val="24"/>
          <w:szCs w:val="24"/>
          <w:rtl/>
          <w:lang w:eastAsia="he-IL"/>
        </w:rPr>
        <w:t xml:space="preserve"> הוא בוודאי יקל על פירוט הפונקציות הדרושות. </w:t>
      </w:r>
    </w:p>
    <w:p w14:paraId="6CF3BE1E" w14:textId="77777777" w:rsidR="0018016F" w:rsidRDefault="0018016F" w:rsidP="0018016F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</w:p>
    <w:p w14:paraId="5DD1652E" w14:textId="09520DBB" w:rsidR="0018016F" w:rsidRDefault="0018016F" w:rsidP="0018016F">
      <w:pPr>
        <w:pStyle w:val="ListStyle"/>
        <w:bidi/>
        <w:rPr>
          <w:rFonts w:ascii="Alef" w:hAnsi="Alef" w:cs="Alef"/>
          <w:sz w:val="24"/>
          <w:szCs w:val="24"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>בשלב הבא, הבינו מה תהיה החתימה של כל פו</w:t>
      </w:r>
      <w:r w:rsidR="00D87A6E">
        <w:rPr>
          <w:rFonts w:ascii="Alef" w:hAnsi="Alef" w:cs="Alef" w:hint="cs"/>
          <w:sz w:val="24"/>
          <w:szCs w:val="24"/>
          <w:rtl/>
          <w:lang w:eastAsia="he-IL"/>
        </w:rPr>
        <w:t>נקציה, והצהירו עליה בקובץ ההדר.</w:t>
      </w:r>
    </w:p>
    <w:p w14:paraId="62EB570C" w14:textId="77777777" w:rsidR="00B60C09" w:rsidRDefault="00B60C09" w:rsidP="00B60C09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</w:p>
    <w:p w14:paraId="020A547B" w14:textId="7988FA41" w:rsidR="00B60C09" w:rsidRDefault="0018016F" w:rsidP="00C93005">
      <w:pPr>
        <w:pStyle w:val="ListStyle"/>
        <w:bidi/>
        <w:rPr>
          <w:rFonts w:ascii="Alef" w:hAnsi="Alef" w:cs="Alef"/>
          <w:sz w:val="24"/>
          <w:szCs w:val="24"/>
          <w:rtl/>
          <w:lang w:eastAsia="he-IL"/>
        </w:rPr>
      </w:pPr>
      <w:r>
        <w:rPr>
          <w:rFonts w:ascii="Alef" w:hAnsi="Alef" w:cs="Alef" w:hint="cs"/>
          <w:sz w:val="24"/>
          <w:szCs w:val="24"/>
          <w:rtl/>
          <w:lang w:eastAsia="he-IL"/>
        </w:rPr>
        <w:t xml:space="preserve">תהליך זה של חלוקה לפונקציות וקבצים חשוב מאד! כדאי מאד להתייעץ עם </w:t>
      </w:r>
      <w:bookmarkStart w:id="0" w:name="_GoBack"/>
      <w:bookmarkEnd w:id="0"/>
      <w:r>
        <w:rPr>
          <w:rFonts w:ascii="Alef" w:hAnsi="Alef" w:cs="Alef" w:hint="cs"/>
          <w:sz w:val="24"/>
          <w:szCs w:val="24"/>
          <w:rtl/>
          <w:lang w:eastAsia="he-IL"/>
        </w:rPr>
        <w:t>ה</w:t>
      </w:r>
      <w:r w:rsidR="0049795A">
        <w:rPr>
          <w:rFonts w:ascii="Alef" w:hAnsi="Alef" w:cs="Alef" w:hint="cs"/>
          <w:sz w:val="24"/>
          <w:szCs w:val="24"/>
          <w:rtl/>
          <w:lang w:eastAsia="he-IL"/>
        </w:rPr>
        <w:t>מ</w:t>
      </w:r>
      <w:r>
        <w:rPr>
          <w:rFonts w:ascii="Alef" w:hAnsi="Alef" w:cs="Alef" w:hint="cs"/>
          <w:sz w:val="24"/>
          <w:szCs w:val="24"/>
          <w:rtl/>
          <w:lang w:eastAsia="he-IL"/>
        </w:rPr>
        <w:t xml:space="preserve">דריכה בקשר לחלוקה המתוכננת שלכם גם במהלך העבודה על הפרוייקט ולקבל משוב. </w:t>
      </w:r>
    </w:p>
    <w:sectPr w:rsidR="00B60C09" w:rsidSect="00B06841">
      <w:headerReference w:type="default" r:id="rId8"/>
      <w:footerReference w:type="default" r:id="rId9"/>
      <w:pgSz w:w="11906" w:h="16838"/>
      <w:pgMar w:top="720" w:right="720" w:bottom="720" w:left="851" w:header="708" w:footer="708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51303" w14:textId="77777777" w:rsidR="00142A65" w:rsidRDefault="00142A65" w:rsidP="008E2BB2">
      <w:r>
        <w:separator/>
      </w:r>
    </w:p>
  </w:endnote>
  <w:endnote w:type="continuationSeparator" w:id="0">
    <w:p w14:paraId="4ED1DFD8" w14:textId="77777777" w:rsidR="00142A65" w:rsidRDefault="00142A65" w:rsidP="008E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25D47" w14:textId="1344533B" w:rsidR="00185616" w:rsidRDefault="00185616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1A317488" wp14:editId="410CCB22">
          <wp:simplePos x="0" y="0"/>
          <wp:positionH relativeFrom="column">
            <wp:posOffset>-1264285</wp:posOffset>
          </wp:positionH>
          <wp:positionV relativeFrom="paragraph">
            <wp:posOffset>802005</wp:posOffset>
          </wp:positionV>
          <wp:extent cx="1629410" cy="478790"/>
          <wp:effectExtent l="0" t="0" r="8890" b="0"/>
          <wp:wrapNone/>
          <wp:docPr id="2" name="תמונה 2" descr="C:\Users\User\Documents\מגשימים\רכז C\לוגו מגשימי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cuments\מגשימים\רכז C\לוגו מגשימים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025F3" w14:textId="77777777" w:rsidR="00142A65" w:rsidRDefault="00142A65" w:rsidP="008E2BB2">
      <w:r>
        <w:separator/>
      </w:r>
    </w:p>
  </w:footnote>
  <w:footnote w:type="continuationSeparator" w:id="0">
    <w:p w14:paraId="4817A499" w14:textId="77777777" w:rsidR="00142A65" w:rsidRDefault="00142A65" w:rsidP="008E2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0F572" w14:textId="17BF491E" w:rsidR="00185616" w:rsidRDefault="00185616" w:rsidP="000217F2">
    <w:pPr>
      <w:pStyle w:val="Header"/>
    </w:pPr>
    <w:r>
      <w:rPr>
        <w:noProof/>
        <w:lang w:eastAsia="en-US"/>
      </w:rPr>
      <w:drawing>
        <wp:inline distT="0" distB="0" distL="0" distR="0" wp14:anchorId="6B98B698" wp14:editId="3666906C">
          <wp:extent cx="1285875" cy="533400"/>
          <wp:effectExtent l="0" t="0" r="9525" b="0"/>
          <wp:docPr id="11" name="Picture 11" descr="desktop_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ktop_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8EDF3A" w14:textId="77777777" w:rsidR="00185616" w:rsidRPr="00DC2C05" w:rsidRDefault="00185616" w:rsidP="00DC2C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66BC"/>
    <w:multiLevelType w:val="hybridMultilevel"/>
    <w:tmpl w:val="4448CBB2"/>
    <w:lvl w:ilvl="0" w:tplc="27D8E4D4">
      <w:start w:val="1"/>
      <w:numFmt w:val="decimal"/>
      <w:lvlText w:val="%1)"/>
      <w:lvlJc w:val="left"/>
      <w:pPr>
        <w:ind w:left="501" w:hanging="360"/>
      </w:pPr>
      <w:rPr>
        <w:rFonts w:ascii="Tahoma" w:hAnsi="Tahoma" w:cs="Tahoma" w:hint="default"/>
        <w:b/>
        <w:bCs/>
        <w:color w:val="7030A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D92"/>
    <w:multiLevelType w:val="hybridMultilevel"/>
    <w:tmpl w:val="4448CBB2"/>
    <w:lvl w:ilvl="0" w:tplc="27D8E4D4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b/>
        <w:bCs/>
        <w:color w:val="7030A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C09"/>
    <w:multiLevelType w:val="hybridMultilevel"/>
    <w:tmpl w:val="7200FDA8"/>
    <w:lvl w:ilvl="0" w:tplc="E2321E9A">
      <w:start w:val="1"/>
      <w:numFmt w:val="hebrew1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04A73826"/>
    <w:multiLevelType w:val="hybridMultilevel"/>
    <w:tmpl w:val="A2EE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D30E1"/>
    <w:multiLevelType w:val="hybridMultilevel"/>
    <w:tmpl w:val="EB2ED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61715"/>
    <w:multiLevelType w:val="hybridMultilevel"/>
    <w:tmpl w:val="6A469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B37055"/>
    <w:multiLevelType w:val="hybridMultilevel"/>
    <w:tmpl w:val="8B68A77C"/>
    <w:lvl w:ilvl="0" w:tplc="C03E9A1C">
      <w:start w:val="1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26B4A"/>
    <w:multiLevelType w:val="hybridMultilevel"/>
    <w:tmpl w:val="86E69858"/>
    <w:lvl w:ilvl="0" w:tplc="1F1CF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7D5A6D"/>
    <w:multiLevelType w:val="hybridMultilevel"/>
    <w:tmpl w:val="5B02E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E7155"/>
    <w:multiLevelType w:val="hybridMultilevel"/>
    <w:tmpl w:val="C4DCC25C"/>
    <w:lvl w:ilvl="0" w:tplc="7CDC7506">
      <w:numFmt w:val="bullet"/>
      <w:lvlText w:val=""/>
      <w:lvlJc w:val="left"/>
      <w:pPr>
        <w:ind w:left="720" w:hanging="360"/>
      </w:pPr>
      <w:rPr>
        <w:rFonts w:ascii="Symbol" w:eastAsia="Arial" w:hAnsi="Symbol" w:cs="David" w:hint="default"/>
        <w:b w:val="0"/>
        <w:color w:val="00000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87423"/>
    <w:multiLevelType w:val="hybridMultilevel"/>
    <w:tmpl w:val="892E1F4C"/>
    <w:lvl w:ilvl="0" w:tplc="C90C6D4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D14B4"/>
    <w:multiLevelType w:val="hybridMultilevel"/>
    <w:tmpl w:val="CE44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D30B6"/>
    <w:multiLevelType w:val="hybridMultilevel"/>
    <w:tmpl w:val="8B68A77C"/>
    <w:lvl w:ilvl="0" w:tplc="C03E9A1C">
      <w:start w:val="1"/>
      <w:numFmt w:val="hebrew1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F50EB"/>
    <w:multiLevelType w:val="hybridMultilevel"/>
    <w:tmpl w:val="64AC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227CC"/>
    <w:multiLevelType w:val="hybridMultilevel"/>
    <w:tmpl w:val="D080644E"/>
    <w:lvl w:ilvl="0" w:tplc="9DB6C650">
      <w:start w:val="1"/>
      <w:numFmt w:val="hebrew1"/>
      <w:lvlText w:val="%1."/>
      <w:lvlJc w:val="left"/>
      <w:pPr>
        <w:ind w:left="720" w:hanging="360"/>
      </w:pPr>
      <w:rPr>
        <w:rFonts w:ascii="Alef" w:eastAsia="Times New Roman" w:hAnsi="Alef" w:cs="Alef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E2D0D"/>
    <w:multiLevelType w:val="hybridMultilevel"/>
    <w:tmpl w:val="8D58EEC8"/>
    <w:lvl w:ilvl="0" w:tplc="4442F25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David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81C26"/>
    <w:multiLevelType w:val="hybridMultilevel"/>
    <w:tmpl w:val="1910E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E3715F"/>
    <w:multiLevelType w:val="hybridMultilevel"/>
    <w:tmpl w:val="96187FE8"/>
    <w:lvl w:ilvl="0" w:tplc="E70415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D83547"/>
    <w:multiLevelType w:val="hybridMultilevel"/>
    <w:tmpl w:val="3D52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D77A1"/>
    <w:multiLevelType w:val="hybridMultilevel"/>
    <w:tmpl w:val="35E2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722BC"/>
    <w:multiLevelType w:val="hybridMultilevel"/>
    <w:tmpl w:val="69148BAE"/>
    <w:lvl w:ilvl="0" w:tplc="0868ED04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F019C8"/>
    <w:multiLevelType w:val="hybridMultilevel"/>
    <w:tmpl w:val="18FC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772D0"/>
    <w:multiLevelType w:val="hybridMultilevel"/>
    <w:tmpl w:val="38D83D1A"/>
    <w:lvl w:ilvl="0" w:tplc="8ADEF2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C0BD6"/>
    <w:multiLevelType w:val="hybridMultilevel"/>
    <w:tmpl w:val="663E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D3D65"/>
    <w:multiLevelType w:val="hybridMultilevel"/>
    <w:tmpl w:val="1C5C6E1A"/>
    <w:lvl w:ilvl="0" w:tplc="B4966842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E623D8"/>
    <w:multiLevelType w:val="hybridMultilevel"/>
    <w:tmpl w:val="EADA4C02"/>
    <w:lvl w:ilvl="0" w:tplc="81809826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A6FE2"/>
    <w:multiLevelType w:val="hybridMultilevel"/>
    <w:tmpl w:val="E5F6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74607"/>
    <w:multiLevelType w:val="hybridMultilevel"/>
    <w:tmpl w:val="E5F6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B1505"/>
    <w:multiLevelType w:val="hybridMultilevel"/>
    <w:tmpl w:val="D2F69CE4"/>
    <w:lvl w:ilvl="0" w:tplc="4B4ABE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1554D"/>
    <w:multiLevelType w:val="hybridMultilevel"/>
    <w:tmpl w:val="ABD23038"/>
    <w:lvl w:ilvl="0" w:tplc="3E58240A">
      <w:start w:val="1"/>
      <w:numFmt w:val="hebrew1"/>
      <w:lvlText w:val="%1."/>
      <w:lvlJc w:val="left"/>
      <w:pPr>
        <w:ind w:left="720" w:hanging="360"/>
      </w:pPr>
      <w:rPr>
        <w:rFonts w:ascii="Alef" w:eastAsia="Times New Roman" w:hAnsi="Alef" w:cs="Ale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E5840"/>
    <w:multiLevelType w:val="hybridMultilevel"/>
    <w:tmpl w:val="AA9A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A18D1"/>
    <w:multiLevelType w:val="hybridMultilevel"/>
    <w:tmpl w:val="C35E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A458F"/>
    <w:multiLevelType w:val="hybridMultilevel"/>
    <w:tmpl w:val="5F8A98AC"/>
    <w:lvl w:ilvl="0" w:tplc="0868ED04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C116D"/>
    <w:multiLevelType w:val="hybridMultilevel"/>
    <w:tmpl w:val="87983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6141A8"/>
    <w:multiLevelType w:val="hybridMultilevel"/>
    <w:tmpl w:val="CCB27020"/>
    <w:lvl w:ilvl="0" w:tplc="B1C44A32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D27EC"/>
    <w:multiLevelType w:val="hybridMultilevel"/>
    <w:tmpl w:val="BCA0FE3A"/>
    <w:lvl w:ilvl="0" w:tplc="C50E6722">
      <w:start w:val="1"/>
      <w:numFmt w:val="hebrew1"/>
      <w:lvlText w:val="%1)"/>
      <w:lvlJc w:val="left"/>
      <w:pPr>
        <w:ind w:left="761" w:hanging="360"/>
      </w:pPr>
      <w:rPr>
        <w:rFonts w:ascii="Arial" w:eastAsia="Times New Roman" w:hAnsi="Arial" w:cs="David"/>
        <w:b/>
        <w:bCs/>
      </w:r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>
      <w:start w:val="1"/>
      <w:numFmt w:val="lowerRoman"/>
      <w:lvlText w:val="%3."/>
      <w:lvlJc w:val="right"/>
      <w:pPr>
        <w:ind w:left="2201" w:hanging="180"/>
      </w:pPr>
    </w:lvl>
    <w:lvl w:ilvl="3" w:tplc="0409000F">
      <w:start w:val="1"/>
      <w:numFmt w:val="decimal"/>
      <w:lvlText w:val="%4."/>
      <w:lvlJc w:val="left"/>
      <w:pPr>
        <w:ind w:left="2921" w:hanging="360"/>
      </w:pPr>
    </w:lvl>
    <w:lvl w:ilvl="4" w:tplc="04090019">
      <w:start w:val="1"/>
      <w:numFmt w:val="lowerLetter"/>
      <w:lvlText w:val="%5."/>
      <w:lvlJc w:val="left"/>
      <w:pPr>
        <w:ind w:left="3641" w:hanging="360"/>
      </w:pPr>
    </w:lvl>
    <w:lvl w:ilvl="5" w:tplc="0409001B">
      <w:start w:val="1"/>
      <w:numFmt w:val="lowerRoman"/>
      <w:lvlText w:val="%6."/>
      <w:lvlJc w:val="right"/>
      <w:pPr>
        <w:ind w:left="4361" w:hanging="180"/>
      </w:pPr>
    </w:lvl>
    <w:lvl w:ilvl="6" w:tplc="0409000F">
      <w:start w:val="1"/>
      <w:numFmt w:val="decimal"/>
      <w:lvlText w:val="%7."/>
      <w:lvlJc w:val="left"/>
      <w:pPr>
        <w:ind w:left="5081" w:hanging="360"/>
      </w:pPr>
    </w:lvl>
    <w:lvl w:ilvl="7" w:tplc="04090019">
      <w:start w:val="1"/>
      <w:numFmt w:val="lowerLetter"/>
      <w:lvlText w:val="%8."/>
      <w:lvlJc w:val="left"/>
      <w:pPr>
        <w:ind w:left="5801" w:hanging="360"/>
      </w:pPr>
    </w:lvl>
    <w:lvl w:ilvl="8" w:tplc="0409001B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5E71DC4"/>
    <w:multiLevelType w:val="hybridMultilevel"/>
    <w:tmpl w:val="0512CCEE"/>
    <w:lvl w:ilvl="0" w:tplc="3670F80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7" w15:restartNumberingAfterBreak="0">
    <w:nsid w:val="68054B13"/>
    <w:multiLevelType w:val="hybridMultilevel"/>
    <w:tmpl w:val="4926ABE8"/>
    <w:lvl w:ilvl="0" w:tplc="3EF48E5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69BD44C6"/>
    <w:multiLevelType w:val="hybridMultilevel"/>
    <w:tmpl w:val="808E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F378C"/>
    <w:multiLevelType w:val="hybridMultilevel"/>
    <w:tmpl w:val="7FFA142C"/>
    <w:lvl w:ilvl="0" w:tplc="0868ED04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03EA7"/>
    <w:multiLevelType w:val="hybridMultilevel"/>
    <w:tmpl w:val="620E3264"/>
    <w:lvl w:ilvl="0" w:tplc="1FF43FD6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02227"/>
    <w:multiLevelType w:val="hybridMultilevel"/>
    <w:tmpl w:val="23C8001A"/>
    <w:lvl w:ilvl="0" w:tplc="D890B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"/>
  </w:num>
  <w:num w:numId="3">
    <w:abstractNumId w:val="17"/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15"/>
  </w:num>
  <w:num w:numId="7">
    <w:abstractNumId w:val="39"/>
  </w:num>
  <w:num w:numId="8">
    <w:abstractNumId w:val="32"/>
  </w:num>
  <w:num w:numId="9">
    <w:abstractNumId w:val="40"/>
  </w:num>
  <w:num w:numId="10">
    <w:abstractNumId w:val="3"/>
  </w:num>
  <w:num w:numId="11">
    <w:abstractNumId w:val="18"/>
  </w:num>
  <w:num w:numId="12">
    <w:abstractNumId w:val="38"/>
  </w:num>
  <w:num w:numId="13">
    <w:abstractNumId w:val="34"/>
  </w:num>
  <w:num w:numId="14">
    <w:abstractNumId w:val="41"/>
  </w:num>
  <w:num w:numId="15">
    <w:abstractNumId w:val="36"/>
  </w:num>
  <w:num w:numId="16">
    <w:abstractNumId w:val="37"/>
  </w:num>
  <w:num w:numId="17">
    <w:abstractNumId w:val="7"/>
  </w:num>
  <w:num w:numId="18">
    <w:abstractNumId w:val="26"/>
  </w:num>
  <w:num w:numId="19">
    <w:abstractNumId w:val="27"/>
  </w:num>
  <w:num w:numId="20">
    <w:abstractNumId w:val="9"/>
  </w:num>
  <w:num w:numId="21">
    <w:abstractNumId w:val="33"/>
  </w:num>
  <w:num w:numId="22">
    <w:abstractNumId w:val="5"/>
  </w:num>
  <w:num w:numId="23">
    <w:abstractNumId w:val="16"/>
  </w:num>
  <w:num w:numId="24">
    <w:abstractNumId w:val="0"/>
  </w:num>
  <w:num w:numId="25">
    <w:abstractNumId w:val="10"/>
  </w:num>
  <w:num w:numId="26">
    <w:abstractNumId w:val="11"/>
  </w:num>
  <w:num w:numId="27">
    <w:abstractNumId w:val="21"/>
  </w:num>
  <w:num w:numId="28">
    <w:abstractNumId w:val="25"/>
  </w:num>
  <w:num w:numId="29">
    <w:abstractNumId w:val="28"/>
  </w:num>
  <w:num w:numId="30">
    <w:abstractNumId w:val="14"/>
  </w:num>
  <w:num w:numId="31">
    <w:abstractNumId w:val="31"/>
  </w:num>
  <w:num w:numId="32">
    <w:abstractNumId w:val="8"/>
  </w:num>
  <w:num w:numId="33">
    <w:abstractNumId w:val="2"/>
  </w:num>
  <w:num w:numId="34">
    <w:abstractNumId w:val="23"/>
  </w:num>
  <w:num w:numId="35">
    <w:abstractNumId w:val="29"/>
  </w:num>
  <w:num w:numId="36">
    <w:abstractNumId w:val="22"/>
  </w:num>
  <w:num w:numId="37">
    <w:abstractNumId w:val="6"/>
  </w:num>
  <w:num w:numId="38">
    <w:abstractNumId w:val="12"/>
  </w:num>
  <w:num w:numId="39">
    <w:abstractNumId w:val="30"/>
  </w:num>
  <w:num w:numId="40">
    <w:abstractNumId w:val="13"/>
  </w:num>
  <w:num w:numId="41">
    <w:abstractNumId w:val="4"/>
  </w:num>
  <w:num w:numId="4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A9"/>
    <w:rsid w:val="00001B36"/>
    <w:rsid w:val="00010ACE"/>
    <w:rsid w:val="000217F2"/>
    <w:rsid w:val="00036B53"/>
    <w:rsid w:val="0003790D"/>
    <w:rsid w:val="00040CA7"/>
    <w:rsid w:val="00042843"/>
    <w:rsid w:val="000439C7"/>
    <w:rsid w:val="00045B5C"/>
    <w:rsid w:val="00056646"/>
    <w:rsid w:val="00063472"/>
    <w:rsid w:val="00065035"/>
    <w:rsid w:val="000711F0"/>
    <w:rsid w:val="00072E5A"/>
    <w:rsid w:val="00073AB7"/>
    <w:rsid w:val="0008480A"/>
    <w:rsid w:val="00085740"/>
    <w:rsid w:val="00086EA7"/>
    <w:rsid w:val="00094D08"/>
    <w:rsid w:val="000955F9"/>
    <w:rsid w:val="000A121D"/>
    <w:rsid w:val="000A327C"/>
    <w:rsid w:val="000A3747"/>
    <w:rsid w:val="000D004F"/>
    <w:rsid w:val="000D208A"/>
    <w:rsid w:val="000D53E9"/>
    <w:rsid w:val="000E5419"/>
    <w:rsid w:val="000F1C6A"/>
    <w:rsid w:val="000F3247"/>
    <w:rsid w:val="001016B6"/>
    <w:rsid w:val="001017A3"/>
    <w:rsid w:val="00105AE9"/>
    <w:rsid w:val="00124B92"/>
    <w:rsid w:val="00133716"/>
    <w:rsid w:val="0013400D"/>
    <w:rsid w:val="001341E9"/>
    <w:rsid w:val="001362B2"/>
    <w:rsid w:val="00142A65"/>
    <w:rsid w:val="0014387E"/>
    <w:rsid w:val="001537AE"/>
    <w:rsid w:val="00160039"/>
    <w:rsid w:val="0017163F"/>
    <w:rsid w:val="00172C2D"/>
    <w:rsid w:val="0018016F"/>
    <w:rsid w:val="00185616"/>
    <w:rsid w:val="0019775D"/>
    <w:rsid w:val="001A3D83"/>
    <w:rsid w:val="001B56B8"/>
    <w:rsid w:val="001E0C52"/>
    <w:rsid w:val="001E3756"/>
    <w:rsid w:val="001F08BF"/>
    <w:rsid w:val="001F49E6"/>
    <w:rsid w:val="00200F28"/>
    <w:rsid w:val="00214B75"/>
    <w:rsid w:val="00225908"/>
    <w:rsid w:val="002470BD"/>
    <w:rsid w:val="002472AB"/>
    <w:rsid w:val="0025626F"/>
    <w:rsid w:val="002635B6"/>
    <w:rsid w:val="00267218"/>
    <w:rsid w:val="00270588"/>
    <w:rsid w:val="00281535"/>
    <w:rsid w:val="0028710A"/>
    <w:rsid w:val="00287C84"/>
    <w:rsid w:val="002A0C6D"/>
    <w:rsid w:val="002B002B"/>
    <w:rsid w:val="002B191C"/>
    <w:rsid w:val="002B35AC"/>
    <w:rsid w:val="002C05F6"/>
    <w:rsid w:val="002C0AA3"/>
    <w:rsid w:val="002C780D"/>
    <w:rsid w:val="002D69F4"/>
    <w:rsid w:val="002D71C6"/>
    <w:rsid w:val="002E0FD9"/>
    <w:rsid w:val="0030440F"/>
    <w:rsid w:val="00315DE0"/>
    <w:rsid w:val="0031676C"/>
    <w:rsid w:val="00323394"/>
    <w:rsid w:val="00327900"/>
    <w:rsid w:val="003310CB"/>
    <w:rsid w:val="00342C8B"/>
    <w:rsid w:val="00343AC9"/>
    <w:rsid w:val="00350C9E"/>
    <w:rsid w:val="00363D7F"/>
    <w:rsid w:val="00364852"/>
    <w:rsid w:val="003748BF"/>
    <w:rsid w:val="00374DF0"/>
    <w:rsid w:val="003753EF"/>
    <w:rsid w:val="00383D2B"/>
    <w:rsid w:val="00397AB4"/>
    <w:rsid w:val="003B3335"/>
    <w:rsid w:val="003B5D74"/>
    <w:rsid w:val="003C259A"/>
    <w:rsid w:val="003F4878"/>
    <w:rsid w:val="00400AED"/>
    <w:rsid w:val="0040771F"/>
    <w:rsid w:val="00413D1E"/>
    <w:rsid w:val="004206C0"/>
    <w:rsid w:val="00420711"/>
    <w:rsid w:val="00425F57"/>
    <w:rsid w:val="00426848"/>
    <w:rsid w:val="00432C02"/>
    <w:rsid w:val="004422F3"/>
    <w:rsid w:val="00446A98"/>
    <w:rsid w:val="00447D79"/>
    <w:rsid w:val="00451E14"/>
    <w:rsid w:val="00452B2E"/>
    <w:rsid w:val="00453EA7"/>
    <w:rsid w:val="0046660C"/>
    <w:rsid w:val="004876EA"/>
    <w:rsid w:val="00491095"/>
    <w:rsid w:val="00491BB9"/>
    <w:rsid w:val="00493C1A"/>
    <w:rsid w:val="0049580E"/>
    <w:rsid w:val="00496C89"/>
    <w:rsid w:val="0049795A"/>
    <w:rsid w:val="004A446E"/>
    <w:rsid w:val="004B33EA"/>
    <w:rsid w:val="004C22D5"/>
    <w:rsid w:val="004C2D98"/>
    <w:rsid w:val="004C2E8B"/>
    <w:rsid w:val="004D39A3"/>
    <w:rsid w:val="004D4185"/>
    <w:rsid w:val="004D4928"/>
    <w:rsid w:val="004D4D20"/>
    <w:rsid w:val="004D6165"/>
    <w:rsid w:val="004D6290"/>
    <w:rsid w:val="004E5A82"/>
    <w:rsid w:val="004E72D3"/>
    <w:rsid w:val="004F264D"/>
    <w:rsid w:val="004F3447"/>
    <w:rsid w:val="00500672"/>
    <w:rsid w:val="0050663B"/>
    <w:rsid w:val="005076BE"/>
    <w:rsid w:val="0051014B"/>
    <w:rsid w:val="005136D7"/>
    <w:rsid w:val="00514492"/>
    <w:rsid w:val="00521E9B"/>
    <w:rsid w:val="00527318"/>
    <w:rsid w:val="00532CF6"/>
    <w:rsid w:val="00533043"/>
    <w:rsid w:val="00541220"/>
    <w:rsid w:val="00541C5F"/>
    <w:rsid w:val="00542970"/>
    <w:rsid w:val="00551309"/>
    <w:rsid w:val="00555C50"/>
    <w:rsid w:val="00555D07"/>
    <w:rsid w:val="00562FF0"/>
    <w:rsid w:val="00576608"/>
    <w:rsid w:val="00581FD9"/>
    <w:rsid w:val="00583747"/>
    <w:rsid w:val="00584652"/>
    <w:rsid w:val="00586ED4"/>
    <w:rsid w:val="00591816"/>
    <w:rsid w:val="00592892"/>
    <w:rsid w:val="00595CB7"/>
    <w:rsid w:val="005C2427"/>
    <w:rsid w:val="005D178A"/>
    <w:rsid w:val="005D2A53"/>
    <w:rsid w:val="005D2F83"/>
    <w:rsid w:val="005E3281"/>
    <w:rsid w:val="005E3EF3"/>
    <w:rsid w:val="005F64DF"/>
    <w:rsid w:val="00602BD2"/>
    <w:rsid w:val="00607B1C"/>
    <w:rsid w:val="00617F21"/>
    <w:rsid w:val="00621394"/>
    <w:rsid w:val="006354EE"/>
    <w:rsid w:val="00642B1C"/>
    <w:rsid w:val="0064393C"/>
    <w:rsid w:val="006439DE"/>
    <w:rsid w:val="00643C58"/>
    <w:rsid w:val="00654DF5"/>
    <w:rsid w:val="00657ADA"/>
    <w:rsid w:val="00666A0C"/>
    <w:rsid w:val="006743DD"/>
    <w:rsid w:val="00674844"/>
    <w:rsid w:val="00681DCF"/>
    <w:rsid w:val="006856CC"/>
    <w:rsid w:val="006963D8"/>
    <w:rsid w:val="00696F12"/>
    <w:rsid w:val="006A4BB8"/>
    <w:rsid w:val="006B0318"/>
    <w:rsid w:val="006D7403"/>
    <w:rsid w:val="006E3B69"/>
    <w:rsid w:val="006E481F"/>
    <w:rsid w:val="006E7150"/>
    <w:rsid w:val="006F2E33"/>
    <w:rsid w:val="006F3BC9"/>
    <w:rsid w:val="006F560A"/>
    <w:rsid w:val="006F6792"/>
    <w:rsid w:val="00700C8B"/>
    <w:rsid w:val="00704EE5"/>
    <w:rsid w:val="00710C0A"/>
    <w:rsid w:val="00717FED"/>
    <w:rsid w:val="00723239"/>
    <w:rsid w:val="00730627"/>
    <w:rsid w:val="00732473"/>
    <w:rsid w:val="00743FF4"/>
    <w:rsid w:val="00746BE6"/>
    <w:rsid w:val="0077254E"/>
    <w:rsid w:val="007771D7"/>
    <w:rsid w:val="0077726F"/>
    <w:rsid w:val="007801F5"/>
    <w:rsid w:val="00787293"/>
    <w:rsid w:val="007957A9"/>
    <w:rsid w:val="00795997"/>
    <w:rsid w:val="007966F9"/>
    <w:rsid w:val="007B4B33"/>
    <w:rsid w:val="007C21FC"/>
    <w:rsid w:val="007C5FC1"/>
    <w:rsid w:val="007C7A88"/>
    <w:rsid w:val="007D2F34"/>
    <w:rsid w:val="007D6316"/>
    <w:rsid w:val="007F002A"/>
    <w:rsid w:val="007F1412"/>
    <w:rsid w:val="007F2001"/>
    <w:rsid w:val="007F6D68"/>
    <w:rsid w:val="00802589"/>
    <w:rsid w:val="00805E4B"/>
    <w:rsid w:val="00813792"/>
    <w:rsid w:val="008161C5"/>
    <w:rsid w:val="00816CE2"/>
    <w:rsid w:val="00827479"/>
    <w:rsid w:val="008346B5"/>
    <w:rsid w:val="00835C4D"/>
    <w:rsid w:val="00843C67"/>
    <w:rsid w:val="008533D8"/>
    <w:rsid w:val="0086598F"/>
    <w:rsid w:val="00870614"/>
    <w:rsid w:val="00870B05"/>
    <w:rsid w:val="00874980"/>
    <w:rsid w:val="00875FE3"/>
    <w:rsid w:val="00877375"/>
    <w:rsid w:val="00884296"/>
    <w:rsid w:val="00885998"/>
    <w:rsid w:val="0089037E"/>
    <w:rsid w:val="00897369"/>
    <w:rsid w:val="008A6FBB"/>
    <w:rsid w:val="008B286C"/>
    <w:rsid w:val="008C3955"/>
    <w:rsid w:val="008D6FB7"/>
    <w:rsid w:val="008E12E2"/>
    <w:rsid w:val="008E2BB2"/>
    <w:rsid w:val="008F0568"/>
    <w:rsid w:val="008F77D8"/>
    <w:rsid w:val="00904AA9"/>
    <w:rsid w:val="00910FB8"/>
    <w:rsid w:val="00911DF0"/>
    <w:rsid w:val="009142A4"/>
    <w:rsid w:val="0092663D"/>
    <w:rsid w:val="00931E5A"/>
    <w:rsid w:val="00941546"/>
    <w:rsid w:val="0094351A"/>
    <w:rsid w:val="009460AE"/>
    <w:rsid w:val="00954903"/>
    <w:rsid w:val="00961DA9"/>
    <w:rsid w:val="009751C9"/>
    <w:rsid w:val="0098055B"/>
    <w:rsid w:val="009830CC"/>
    <w:rsid w:val="009A1068"/>
    <w:rsid w:val="009A28E2"/>
    <w:rsid w:val="009A2A15"/>
    <w:rsid w:val="009B07AF"/>
    <w:rsid w:val="009B2A4D"/>
    <w:rsid w:val="009B465A"/>
    <w:rsid w:val="009C149D"/>
    <w:rsid w:val="009D06D4"/>
    <w:rsid w:val="009D448E"/>
    <w:rsid w:val="009D460B"/>
    <w:rsid w:val="009D7A22"/>
    <w:rsid w:val="009E581C"/>
    <w:rsid w:val="009F4338"/>
    <w:rsid w:val="009F6AA2"/>
    <w:rsid w:val="009F77AE"/>
    <w:rsid w:val="00A052C6"/>
    <w:rsid w:val="00A23FF5"/>
    <w:rsid w:val="00A3418D"/>
    <w:rsid w:val="00A47BBF"/>
    <w:rsid w:val="00A60C3F"/>
    <w:rsid w:val="00A6499D"/>
    <w:rsid w:val="00A6514C"/>
    <w:rsid w:val="00A65FFC"/>
    <w:rsid w:val="00A660B0"/>
    <w:rsid w:val="00A67CBF"/>
    <w:rsid w:val="00A73154"/>
    <w:rsid w:val="00A75040"/>
    <w:rsid w:val="00A807CB"/>
    <w:rsid w:val="00A8203F"/>
    <w:rsid w:val="00A837D1"/>
    <w:rsid w:val="00A84E33"/>
    <w:rsid w:val="00A9531E"/>
    <w:rsid w:val="00AA1EF9"/>
    <w:rsid w:val="00AB44EB"/>
    <w:rsid w:val="00AD45D6"/>
    <w:rsid w:val="00AF3130"/>
    <w:rsid w:val="00AF5C03"/>
    <w:rsid w:val="00AF7263"/>
    <w:rsid w:val="00AF7D66"/>
    <w:rsid w:val="00B04A02"/>
    <w:rsid w:val="00B0529F"/>
    <w:rsid w:val="00B06841"/>
    <w:rsid w:val="00B13083"/>
    <w:rsid w:val="00B14CE3"/>
    <w:rsid w:val="00B16723"/>
    <w:rsid w:val="00B17CBF"/>
    <w:rsid w:val="00B22135"/>
    <w:rsid w:val="00B33E71"/>
    <w:rsid w:val="00B55C67"/>
    <w:rsid w:val="00B60C09"/>
    <w:rsid w:val="00B641CC"/>
    <w:rsid w:val="00B674C0"/>
    <w:rsid w:val="00B67BBC"/>
    <w:rsid w:val="00B70B91"/>
    <w:rsid w:val="00B7424A"/>
    <w:rsid w:val="00B814B9"/>
    <w:rsid w:val="00B84E9E"/>
    <w:rsid w:val="00BA12BA"/>
    <w:rsid w:val="00BA5496"/>
    <w:rsid w:val="00BB7AFC"/>
    <w:rsid w:val="00BD10F8"/>
    <w:rsid w:val="00BF4550"/>
    <w:rsid w:val="00BF4A17"/>
    <w:rsid w:val="00BF4A98"/>
    <w:rsid w:val="00BF4AAB"/>
    <w:rsid w:val="00C0415F"/>
    <w:rsid w:val="00C07C65"/>
    <w:rsid w:val="00C30687"/>
    <w:rsid w:val="00C400B4"/>
    <w:rsid w:val="00C54E28"/>
    <w:rsid w:val="00C5711B"/>
    <w:rsid w:val="00C64584"/>
    <w:rsid w:val="00C64B53"/>
    <w:rsid w:val="00C65A4E"/>
    <w:rsid w:val="00C669D1"/>
    <w:rsid w:val="00C7469E"/>
    <w:rsid w:val="00C754C7"/>
    <w:rsid w:val="00C771F8"/>
    <w:rsid w:val="00C93005"/>
    <w:rsid w:val="00CA06C3"/>
    <w:rsid w:val="00CD5247"/>
    <w:rsid w:val="00CE2E4D"/>
    <w:rsid w:val="00CE30D3"/>
    <w:rsid w:val="00CE3442"/>
    <w:rsid w:val="00CE3463"/>
    <w:rsid w:val="00CE57F9"/>
    <w:rsid w:val="00CE5F58"/>
    <w:rsid w:val="00CE7262"/>
    <w:rsid w:val="00CF768A"/>
    <w:rsid w:val="00D0709C"/>
    <w:rsid w:val="00D07416"/>
    <w:rsid w:val="00D31552"/>
    <w:rsid w:val="00D46819"/>
    <w:rsid w:val="00D50183"/>
    <w:rsid w:val="00D63172"/>
    <w:rsid w:val="00D6700F"/>
    <w:rsid w:val="00D67632"/>
    <w:rsid w:val="00D714C3"/>
    <w:rsid w:val="00D73ADD"/>
    <w:rsid w:val="00D77F34"/>
    <w:rsid w:val="00D87A6E"/>
    <w:rsid w:val="00D96BE7"/>
    <w:rsid w:val="00DC2C05"/>
    <w:rsid w:val="00DE2E5E"/>
    <w:rsid w:val="00DE580F"/>
    <w:rsid w:val="00DE7B6E"/>
    <w:rsid w:val="00DE7FE5"/>
    <w:rsid w:val="00DF39BD"/>
    <w:rsid w:val="00E0294C"/>
    <w:rsid w:val="00E17AE4"/>
    <w:rsid w:val="00E218F2"/>
    <w:rsid w:val="00E31F24"/>
    <w:rsid w:val="00E326F6"/>
    <w:rsid w:val="00E35109"/>
    <w:rsid w:val="00E554D5"/>
    <w:rsid w:val="00E6463B"/>
    <w:rsid w:val="00E80E5F"/>
    <w:rsid w:val="00E8661C"/>
    <w:rsid w:val="00E9451C"/>
    <w:rsid w:val="00E97FD8"/>
    <w:rsid w:val="00EA40DE"/>
    <w:rsid w:val="00EB157D"/>
    <w:rsid w:val="00EB4DD7"/>
    <w:rsid w:val="00EC001D"/>
    <w:rsid w:val="00EC1C55"/>
    <w:rsid w:val="00ED1E3B"/>
    <w:rsid w:val="00ED5F6F"/>
    <w:rsid w:val="00ED60B7"/>
    <w:rsid w:val="00EE01A9"/>
    <w:rsid w:val="00EE0DE9"/>
    <w:rsid w:val="00EF45A3"/>
    <w:rsid w:val="00EF7DF0"/>
    <w:rsid w:val="00F02CCB"/>
    <w:rsid w:val="00F04567"/>
    <w:rsid w:val="00F136CE"/>
    <w:rsid w:val="00F241E3"/>
    <w:rsid w:val="00F257A6"/>
    <w:rsid w:val="00F357F3"/>
    <w:rsid w:val="00F51362"/>
    <w:rsid w:val="00F53AA7"/>
    <w:rsid w:val="00F55D26"/>
    <w:rsid w:val="00F60487"/>
    <w:rsid w:val="00F62638"/>
    <w:rsid w:val="00F71ABB"/>
    <w:rsid w:val="00F737DF"/>
    <w:rsid w:val="00F77B1C"/>
    <w:rsid w:val="00F841EF"/>
    <w:rsid w:val="00FA0F7B"/>
    <w:rsid w:val="00FC46C1"/>
    <w:rsid w:val="00FE61DB"/>
    <w:rsid w:val="00FF039A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CD4F5"/>
  <w15:docId w15:val="{D4EB4314-CC6C-42B5-A60D-F5FA31DE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96"/>
    <w:pPr>
      <w:bidi/>
      <w:spacing w:after="0" w:line="240" w:lineRule="auto"/>
    </w:pPr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BA5496"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BA5496"/>
    <w:pPr>
      <w:keepNext/>
      <w:spacing w:line="480" w:lineRule="auto"/>
      <w:ind w:left="36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BA5496"/>
    <w:pPr>
      <w:keepNext/>
      <w:spacing w:line="480" w:lineRule="auto"/>
      <w:outlineLvl w:val="3"/>
    </w:pPr>
    <w:rPr>
      <w:color w:val="FF0000"/>
      <w:u w:val="single"/>
    </w:rPr>
  </w:style>
  <w:style w:type="paragraph" w:styleId="Heading5">
    <w:name w:val="heading 5"/>
    <w:basedOn w:val="Normal"/>
    <w:next w:val="Normal"/>
    <w:link w:val="Heading5Char"/>
    <w:qFormat/>
    <w:rsid w:val="00BA5496"/>
    <w:pPr>
      <w:keepNext/>
      <w:spacing w:line="480" w:lineRule="auto"/>
      <w:ind w:left="360"/>
      <w:outlineLvl w:val="4"/>
    </w:pPr>
    <w:rPr>
      <w:color w:val="FF0000"/>
      <w:u w:val="single"/>
    </w:rPr>
  </w:style>
  <w:style w:type="paragraph" w:styleId="Heading7">
    <w:name w:val="heading 7"/>
    <w:basedOn w:val="Normal"/>
    <w:next w:val="Normal"/>
    <w:link w:val="Heading7Char"/>
    <w:qFormat/>
    <w:rsid w:val="00BA5496"/>
    <w:pPr>
      <w:keepNext/>
      <w:spacing w:line="480" w:lineRule="auto"/>
      <w:outlineLvl w:val="6"/>
    </w:pPr>
    <w:rPr>
      <w:b/>
      <w:bCs/>
      <w:color w:val="33CCCC"/>
      <w:u w:val="single"/>
    </w:rPr>
  </w:style>
  <w:style w:type="paragraph" w:styleId="Heading8">
    <w:name w:val="heading 8"/>
    <w:basedOn w:val="Normal"/>
    <w:next w:val="Normal"/>
    <w:link w:val="Heading8Char"/>
    <w:qFormat/>
    <w:rsid w:val="00BA5496"/>
    <w:pPr>
      <w:keepNext/>
      <w:spacing w:line="480" w:lineRule="auto"/>
      <w:ind w:left="36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qFormat/>
    <w:rsid w:val="00BA5496"/>
    <w:pPr>
      <w:keepNext/>
      <w:spacing w:line="480" w:lineRule="auto"/>
      <w:jc w:val="both"/>
      <w:outlineLvl w:val="8"/>
    </w:pPr>
    <w:rPr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BB2"/>
  </w:style>
  <w:style w:type="paragraph" w:styleId="Footer">
    <w:name w:val="footer"/>
    <w:basedOn w:val="Normal"/>
    <w:link w:val="Foot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BB2"/>
  </w:style>
  <w:style w:type="paragraph" w:styleId="BalloonText">
    <w:name w:val="Balloon Text"/>
    <w:basedOn w:val="Normal"/>
    <w:link w:val="BalloonTextChar"/>
    <w:uiPriority w:val="99"/>
    <w:semiHidden/>
    <w:unhideWhenUsed/>
    <w:rsid w:val="008E2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3Char">
    <w:name w:val="Heading 3 Char"/>
    <w:basedOn w:val="DefaultParagraphFont"/>
    <w:link w:val="Heading3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4Char">
    <w:name w:val="Heading 4 Char"/>
    <w:basedOn w:val="DefaultParagraphFont"/>
    <w:link w:val="Heading4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5Char">
    <w:name w:val="Heading 5 Char"/>
    <w:basedOn w:val="DefaultParagraphFont"/>
    <w:link w:val="Heading5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7Char">
    <w:name w:val="Heading 7 Char"/>
    <w:basedOn w:val="DefaultParagraphFont"/>
    <w:link w:val="Heading7"/>
    <w:rsid w:val="00BA5496"/>
    <w:rPr>
      <w:rFonts w:ascii="Times New Roman" w:eastAsia="Times New Roman" w:hAnsi="Times New Roman" w:cs="David"/>
      <w:b/>
      <w:bCs/>
      <w:color w:val="33CCCC"/>
      <w:sz w:val="32"/>
      <w:szCs w:val="32"/>
      <w:u w:val="single"/>
      <w:lang w:eastAsia="he-IL"/>
    </w:rPr>
  </w:style>
  <w:style w:type="character" w:customStyle="1" w:styleId="Heading8Char">
    <w:name w:val="Heading 8 Char"/>
    <w:basedOn w:val="DefaultParagraphFont"/>
    <w:link w:val="Heading8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9Char">
    <w:name w:val="Heading 9 Char"/>
    <w:basedOn w:val="DefaultParagraphFont"/>
    <w:link w:val="Heading9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paragraph" w:styleId="BodyText">
    <w:name w:val="Body Text"/>
    <w:basedOn w:val="Normal"/>
    <w:link w:val="BodyTextChar"/>
    <w:semiHidden/>
    <w:rsid w:val="00BA549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BodyTextIndent">
    <w:name w:val="Body Text Indent"/>
    <w:basedOn w:val="Normal"/>
    <w:link w:val="BodyTextIndentChar"/>
    <w:semiHidden/>
    <w:rsid w:val="00BA5496"/>
    <w:pPr>
      <w:spacing w:line="480" w:lineRule="auto"/>
      <w:ind w:left="386" w:hanging="386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Caption">
    <w:name w:val="caption"/>
    <w:basedOn w:val="Normal"/>
    <w:next w:val="Normal"/>
    <w:qFormat/>
    <w:rsid w:val="00BA5496"/>
    <w:pPr>
      <w:spacing w:line="360" w:lineRule="auto"/>
    </w:pPr>
    <w:rPr>
      <w:b/>
      <w:bCs/>
      <w:color w:val="FF0000"/>
      <w:u w:val="single"/>
    </w:rPr>
  </w:style>
  <w:style w:type="character" w:styleId="IntenseReference">
    <w:name w:val="Intense Reference"/>
    <w:basedOn w:val="DefaultParagraphFont"/>
    <w:uiPriority w:val="32"/>
    <w:qFormat/>
    <w:rsid w:val="00BA5496"/>
    <w:rPr>
      <w:b/>
      <w:bCs/>
      <w:smallCaps/>
      <w:color w:val="C0504D" w:themeColor="accent2"/>
      <w:spacing w:val="5"/>
      <w:u w:val="single"/>
    </w:rPr>
  </w:style>
  <w:style w:type="paragraph" w:customStyle="1" w:styleId="ListStyle">
    <w:name w:val="ListStyle"/>
    <w:rsid w:val="006F5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2C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2CF6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EE01A9"/>
  </w:style>
  <w:style w:type="paragraph" w:customStyle="1" w:styleId="Style-1">
    <w:name w:val="Style-1"/>
    <w:rsid w:val="00910F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837D1"/>
  </w:style>
  <w:style w:type="character" w:styleId="CommentReference">
    <w:name w:val="annotation reference"/>
    <w:basedOn w:val="DefaultParagraphFont"/>
    <w:uiPriority w:val="99"/>
    <w:semiHidden/>
    <w:unhideWhenUsed/>
    <w:rsid w:val="007B4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B33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B33"/>
    <w:rPr>
      <w:rFonts w:ascii="Times New Roman" w:eastAsia="Times New Roman" w:hAnsi="Times New Roman" w:cs="David"/>
      <w:b/>
      <w:bCs/>
      <w:sz w:val="20"/>
      <w:szCs w:val="20"/>
      <w:lang w:eastAsia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9B2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ropbox\Magshimim\&#1508;&#1493;&#1512;&#1502;&#1488;&#1496;&#1497;&#1501;\&#1508;&#1493;&#1512;&#1502;&#1488;&#1496;%20&#1513;&#1497;&#1506;&#1493;&#1512;&#1497;%20&#1489;&#1497;&#1514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B240F-5FC6-44DA-97DF-A655B0C7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פורמאט שיעורי בית.dotx</Template>
  <TotalTime>167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Keren Rashi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27</cp:revision>
  <cp:lastPrinted>2018-05-21T11:50:00Z</cp:lastPrinted>
  <dcterms:created xsi:type="dcterms:W3CDTF">2016-12-01T19:04:00Z</dcterms:created>
  <dcterms:modified xsi:type="dcterms:W3CDTF">2018-06-03T06:55:00Z</dcterms:modified>
</cp:coreProperties>
</file>